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6A35" w14:textId="77777777" w:rsidR="00314D7F" w:rsidRPr="0024370E" w:rsidRDefault="00314D7F" w:rsidP="00451EEE">
      <w:pPr>
        <w:ind w:firstLine="0"/>
      </w:pPr>
    </w:p>
    <w:p w14:paraId="4B763E55" w14:textId="77777777" w:rsidR="00314D7F" w:rsidRPr="0024370E" w:rsidRDefault="00314D7F" w:rsidP="00451EEE">
      <w:pPr>
        <w:ind w:firstLine="0"/>
      </w:pPr>
    </w:p>
    <w:p w14:paraId="12421CDF" w14:textId="77777777" w:rsidR="00314D7F" w:rsidRPr="0024370E" w:rsidRDefault="00314D7F" w:rsidP="00451EEE">
      <w:pPr>
        <w:ind w:firstLine="0"/>
      </w:pPr>
    </w:p>
    <w:p w14:paraId="75D3B3BD" w14:textId="77777777" w:rsidR="00BD45EC" w:rsidRPr="0024370E" w:rsidRDefault="002804F2" w:rsidP="00451EEE">
      <w:pPr>
        <w:ind w:firstLine="0"/>
        <w:jc w:val="center"/>
        <w:rPr>
          <w:sz w:val="40"/>
          <w:szCs w:val="40"/>
        </w:rPr>
      </w:pPr>
      <w:r w:rsidRPr="0024370E">
        <w:rPr>
          <w:sz w:val="40"/>
          <w:szCs w:val="40"/>
        </w:rPr>
        <w:t>Course Project CS 242</w:t>
      </w:r>
    </w:p>
    <w:p w14:paraId="43478178" w14:textId="55A34D33" w:rsidR="00F9374E" w:rsidRPr="0024370E" w:rsidRDefault="002804F2" w:rsidP="00451EEE">
      <w:pPr>
        <w:ind w:firstLine="0"/>
        <w:jc w:val="center"/>
        <w:rPr>
          <w:sz w:val="36"/>
          <w:szCs w:val="36"/>
        </w:rPr>
      </w:pPr>
      <w:r w:rsidRPr="0024370E">
        <w:rPr>
          <w:sz w:val="36"/>
          <w:szCs w:val="36"/>
        </w:rPr>
        <w:t>Information Retrieval &amp; Web Search: Winter 2018</w:t>
      </w:r>
    </w:p>
    <w:p w14:paraId="454A51DF" w14:textId="58D01F24" w:rsidR="00F157E9" w:rsidRPr="0024370E" w:rsidRDefault="00F157E9" w:rsidP="00451EEE">
      <w:pPr>
        <w:ind w:firstLine="0"/>
        <w:jc w:val="center"/>
      </w:pPr>
    </w:p>
    <w:p w14:paraId="2E83ECA5" w14:textId="161A35A2" w:rsidR="00BD45EC" w:rsidRPr="0024370E" w:rsidRDefault="00BD45EC" w:rsidP="00451EEE">
      <w:pPr>
        <w:ind w:firstLine="0"/>
        <w:jc w:val="center"/>
        <w:rPr>
          <w:sz w:val="32"/>
          <w:szCs w:val="32"/>
        </w:rPr>
      </w:pPr>
      <w:r w:rsidRPr="0024370E">
        <w:rPr>
          <w:sz w:val="32"/>
          <w:szCs w:val="32"/>
        </w:rPr>
        <w:t>Part A</w:t>
      </w:r>
    </w:p>
    <w:p w14:paraId="4F33AFD4" w14:textId="77777777" w:rsidR="00F157E9" w:rsidRPr="0024370E" w:rsidRDefault="00F157E9" w:rsidP="00451EEE">
      <w:pPr>
        <w:ind w:firstLine="0"/>
        <w:jc w:val="center"/>
      </w:pPr>
    </w:p>
    <w:p w14:paraId="74D57AF6" w14:textId="77777777" w:rsidR="00BD45EC" w:rsidRPr="0024370E" w:rsidRDefault="00BD45EC" w:rsidP="00451EEE">
      <w:pPr>
        <w:ind w:firstLine="0"/>
        <w:jc w:val="center"/>
      </w:pPr>
    </w:p>
    <w:p w14:paraId="3CDB1C9D" w14:textId="77777777" w:rsidR="00BD45EC" w:rsidRPr="0024370E" w:rsidRDefault="00BD45EC" w:rsidP="00451EEE">
      <w:pPr>
        <w:ind w:firstLine="0"/>
        <w:jc w:val="center"/>
      </w:pPr>
    </w:p>
    <w:p w14:paraId="3CE58695" w14:textId="77777777" w:rsidR="00BD45EC" w:rsidRPr="0024370E" w:rsidRDefault="00BD45EC" w:rsidP="00451EEE">
      <w:pPr>
        <w:ind w:firstLine="0"/>
        <w:jc w:val="center"/>
      </w:pPr>
    </w:p>
    <w:p w14:paraId="4C68C9E9" w14:textId="77777777" w:rsidR="00BD45EC" w:rsidRPr="0024370E" w:rsidRDefault="00BD45EC" w:rsidP="00451EEE">
      <w:pPr>
        <w:ind w:firstLine="0"/>
        <w:jc w:val="center"/>
      </w:pPr>
    </w:p>
    <w:p w14:paraId="0CED2D5D" w14:textId="77777777" w:rsidR="00F157E9" w:rsidRPr="0024370E" w:rsidRDefault="00F157E9" w:rsidP="00451EEE">
      <w:pPr>
        <w:ind w:firstLine="0"/>
        <w:jc w:val="center"/>
      </w:pPr>
    </w:p>
    <w:p w14:paraId="392C57D8" w14:textId="77777777" w:rsidR="0036538B" w:rsidRPr="0024370E" w:rsidRDefault="0036538B" w:rsidP="00451EEE">
      <w:pPr>
        <w:ind w:firstLine="0"/>
        <w:jc w:val="center"/>
      </w:pPr>
    </w:p>
    <w:p w14:paraId="6AE31E75" w14:textId="77777777" w:rsidR="00714930" w:rsidRPr="0024370E" w:rsidRDefault="00C4118D" w:rsidP="00451EEE">
      <w:pPr>
        <w:ind w:firstLine="0"/>
        <w:jc w:val="center"/>
      </w:pPr>
      <w:r w:rsidRPr="0024370E">
        <w:t>Trevor Van Meter</w:t>
      </w:r>
    </w:p>
    <w:p w14:paraId="444A2D80" w14:textId="06800B86" w:rsidR="00247946" w:rsidRPr="0024370E" w:rsidRDefault="00247946" w:rsidP="00451EEE">
      <w:pPr>
        <w:ind w:firstLine="0"/>
        <w:jc w:val="center"/>
      </w:pPr>
      <w:r w:rsidRPr="0024370E">
        <w:t>tvanm001</w:t>
      </w:r>
    </w:p>
    <w:p w14:paraId="26145888" w14:textId="77777777" w:rsidR="00C4118D" w:rsidRPr="0024370E" w:rsidRDefault="00C4118D" w:rsidP="00451EEE">
      <w:pPr>
        <w:ind w:firstLine="0"/>
        <w:jc w:val="center"/>
      </w:pPr>
      <w:r w:rsidRPr="0024370E">
        <w:t>860835689</w:t>
      </w:r>
    </w:p>
    <w:p w14:paraId="75950DC7" w14:textId="6313D983" w:rsidR="00714930" w:rsidRPr="0024370E" w:rsidRDefault="002804F2" w:rsidP="00451EEE">
      <w:pPr>
        <w:ind w:firstLine="0"/>
        <w:jc w:val="center"/>
      </w:pPr>
      <w:r w:rsidRPr="0024370E">
        <w:t>February 9</w:t>
      </w:r>
      <w:r w:rsidR="00C4118D" w:rsidRPr="0024370E">
        <w:t>,</w:t>
      </w:r>
      <w:r w:rsidR="00F9374E" w:rsidRPr="0024370E">
        <w:t xml:space="preserve"> 2018</w:t>
      </w:r>
      <w:r w:rsidR="005156E8" w:rsidRPr="0024370E">
        <w:br w:type="page"/>
      </w:r>
    </w:p>
    <w:p w14:paraId="334EC785" w14:textId="67869AA6" w:rsidR="0024370E" w:rsidRPr="0024370E" w:rsidRDefault="0024370E" w:rsidP="00451EEE">
      <w:pPr>
        <w:ind w:firstLine="0"/>
      </w:pPr>
      <w:r w:rsidRPr="0024370E">
        <w:lastRenderedPageBreak/>
        <w:t xml:space="preserve">Collaboration Details: </w:t>
      </w:r>
      <w:sdt>
        <w:sdtPr>
          <w:alias w:val="Title"/>
          <w:tag w:val=""/>
          <w:id w:val="1871028056"/>
          <w:placeholder>
            <w:docPart w:val="C96C66DB64BD634CBDD9C97BFFF916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br/>
          </w:r>
          <w:r w:rsidR="00143288">
            <w:t xml:space="preserve">I attempted multiple times to reach out to my teammate however never got a response.  Due to the timeline approaching, I decided to work on this project alone.  </w:t>
          </w:r>
          <w:r w:rsidR="00965714">
            <w:t xml:space="preserve">For Part A, </w:t>
          </w:r>
          <w:r w:rsidR="00143288">
            <w:t>I have selected to stream Twitter data utilizing the Twitter Streaming AP</w:t>
          </w:r>
          <w:r w:rsidR="00965714">
            <w:t xml:space="preserve">I.  </w:t>
          </w:r>
          <w:r w:rsidRPr="0024370E">
            <w:br/>
          </w:r>
          <w:r w:rsidRPr="0024370E">
            <w:br/>
            <w:t>Overview – Crawler:</w:t>
          </w:r>
        </w:sdtContent>
      </w:sdt>
    </w:p>
    <w:p w14:paraId="50D71E62" w14:textId="6B44F46E" w:rsidR="0024370E" w:rsidRPr="0024370E" w:rsidRDefault="0024370E" w:rsidP="00451EEE">
      <w:pPr>
        <w:ind w:firstLine="0"/>
      </w:pPr>
    </w:p>
    <w:p w14:paraId="784ED7FD" w14:textId="67B577D5" w:rsidR="00585440" w:rsidRPr="0024370E" w:rsidRDefault="00585440" w:rsidP="00451EEE">
      <w:pPr>
        <w:ind w:firstLine="0"/>
      </w:pPr>
      <w:r w:rsidRPr="0024370E">
        <w:t>Overview – Lucene Index:</w:t>
      </w:r>
    </w:p>
    <w:p w14:paraId="03C10438" w14:textId="77777777" w:rsidR="00585440" w:rsidRPr="0024370E" w:rsidRDefault="00585440" w:rsidP="00451EEE">
      <w:pPr>
        <w:ind w:firstLine="0"/>
      </w:pPr>
    </w:p>
    <w:p w14:paraId="1ECB7CD6" w14:textId="77777777" w:rsidR="00585440" w:rsidRPr="0024370E" w:rsidRDefault="00585440" w:rsidP="00451EEE">
      <w:pPr>
        <w:ind w:firstLine="0"/>
      </w:pPr>
      <w:r w:rsidRPr="0024370E">
        <w:t>Limitations:</w:t>
      </w:r>
    </w:p>
    <w:p w14:paraId="7F80E2D3" w14:textId="77777777" w:rsidR="00585440" w:rsidRPr="0024370E" w:rsidRDefault="00585440" w:rsidP="00451EEE">
      <w:pPr>
        <w:ind w:firstLine="0"/>
      </w:pPr>
    </w:p>
    <w:p w14:paraId="0E8AA4A1" w14:textId="77777777" w:rsidR="00585440" w:rsidRPr="0024370E" w:rsidRDefault="00585440" w:rsidP="00451EEE">
      <w:pPr>
        <w:ind w:firstLine="0"/>
      </w:pPr>
      <w:r w:rsidRPr="0024370E">
        <w:t>Obstacles &amp; Solutions:</w:t>
      </w:r>
    </w:p>
    <w:p w14:paraId="77DA5E38" w14:textId="77777777" w:rsidR="00585440" w:rsidRPr="0024370E" w:rsidRDefault="00585440" w:rsidP="00451EEE">
      <w:pPr>
        <w:ind w:firstLine="0"/>
      </w:pPr>
    </w:p>
    <w:p w14:paraId="0F5D9138" w14:textId="77777777" w:rsidR="00585440" w:rsidRPr="0024370E" w:rsidRDefault="00585440" w:rsidP="00451EEE">
      <w:pPr>
        <w:ind w:firstLine="0"/>
      </w:pPr>
      <w:r w:rsidRPr="0024370E">
        <w:t>Deployment Instructions:</w:t>
      </w:r>
    </w:p>
    <w:p w14:paraId="1398C306" w14:textId="77777777" w:rsidR="00585440" w:rsidRPr="0024370E" w:rsidRDefault="00585440" w:rsidP="00451EEE">
      <w:pPr>
        <w:ind w:firstLine="0"/>
      </w:pPr>
    </w:p>
    <w:p w14:paraId="032117D5" w14:textId="2B575D66" w:rsidR="00314D7F" w:rsidRPr="0024370E" w:rsidRDefault="00585440" w:rsidP="00451EEE">
      <w:pPr>
        <w:ind w:firstLine="0"/>
      </w:pPr>
      <w:r w:rsidRPr="0024370E">
        <w:t>Lucene Instructions:</w:t>
      </w:r>
    </w:p>
    <w:p w14:paraId="74F788D9" w14:textId="77777777" w:rsidR="00314D7F" w:rsidRPr="0024370E" w:rsidRDefault="00314D7F" w:rsidP="00451EEE">
      <w:pPr>
        <w:ind w:firstLine="0"/>
      </w:pPr>
    </w:p>
    <w:sectPr w:rsidR="00314D7F" w:rsidRPr="0024370E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8DF2" w14:textId="77777777" w:rsidR="00DA1725" w:rsidRDefault="00DA1725">
      <w:pPr>
        <w:spacing w:line="240" w:lineRule="auto"/>
      </w:pPr>
      <w:r>
        <w:separator/>
      </w:r>
    </w:p>
  </w:endnote>
  <w:endnote w:type="continuationSeparator" w:id="0">
    <w:p w14:paraId="39550307" w14:textId="77777777" w:rsidR="00DA1725" w:rsidRDefault="00DA1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FDE5C" w14:textId="77777777" w:rsidR="00DA1725" w:rsidRDefault="00DA1725">
      <w:pPr>
        <w:spacing w:line="240" w:lineRule="auto"/>
      </w:pPr>
      <w:r>
        <w:separator/>
      </w:r>
    </w:p>
  </w:footnote>
  <w:footnote w:type="continuationSeparator" w:id="0">
    <w:p w14:paraId="1CA840C6" w14:textId="77777777" w:rsidR="00DA1725" w:rsidRDefault="00DA1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754B4" w14:textId="075A061F" w:rsidR="008C71BC" w:rsidRDefault="00BD45EC" w:rsidP="00F9374E">
    <w:pPr>
      <w:pStyle w:val="Header"/>
    </w:pPr>
    <w:r>
      <w:t>CS 242</w:t>
    </w:r>
    <w:r w:rsidR="008C71BC">
      <w:t xml:space="preserve"> | </w:t>
    </w:r>
    <w:r>
      <w:t>Course Project: Part A</w:t>
    </w:r>
    <w:r w:rsidR="008C71BC">
      <w:t xml:space="preserve"> | </w:t>
    </w:r>
    <w:r w:rsidR="008C71BC" w:rsidRPr="00464102">
      <w:t>Van Meter</w:t>
    </w:r>
    <w:r w:rsidR="008C71BC">
      <w:rPr>
        <w:rStyle w:val="Strong"/>
      </w:rPr>
      <w:t xml:space="preserve"> </w:t>
    </w:r>
    <w:r w:rsidR="008C71BC">
      <w:rPr>
        <w:rStyle w:val="Strong"/>
      </w:rPr>
      <w:ptab w:relativeTo="margin" w:alignment="right" w:leader="none"/>
    </w:r>
    <w:r w:rsidR="008C71BC">
      <w:rPr>
        <w:rStyle w:val="Strong"/>
      </w:rPr>
      <w:fldChar w:fldCharType="begin"/>
    </w:r>
    <w:r w:rsidR="008C71BC">
      <w:rPr>
        <w:rStyle w:val="Strong"/>
      </w:rPr>
      <w:instrText xml:space="preserve"> PAGE   \* MERGEFORMAT </w:instrText>
    </w:r>
    <w:r w:rsidR="008C71BC">
      <w:rPr>
        <w:rStyle w:val="Strong"/>
      </w:rPr>
      <w:fldChar w:fldCharType="separate"/>
    </w:r>
    <w:r w:rsidR="00F9374E">
      <w:rPr>
        <w:rStyle w:val="Strong"/>
        <w:noProof/>
      </w:rPr>
      <w:t>2</w:t>
    </w:r>
    <w:r w:rsidR="008C71B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60A1D" w14:textId="727DE646" w:rsidR="008C71BC" w:rsidRDefault="008C71BC" w:rsidP="007E790D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D613BC7"/>
    <w:multiLevelType w:val="hybridMultilevel"/>
    <w:tmpl w:val="BBE0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D"/>
    <w:rsid w:val="0001369F"/>
    <w:rsid w:val="00015FC5"/>
    <w:rsid w:val="00016C84"/>
    <w:rsid w:val="00026D9B"/>
    <w:rsid w:val="00072E39"/>
    <w:rsid w:val="00073263"/>
    <w:rsid w:val="00093CF6"/>
    <w:rsid w:val="000A46B4"/>
    <w:rsid w:val="000E49D7"/>
    <w:rsid w:val="001353BD"/>
    <w:rsid w:val="00143288"/>
    <w:rsid w:val="001660BB"/>
    <w:rsid w:val="00173C90"/>
    <w:rsid w:val="00177FE4"/>
    <w:rsid w:val="00184B22"/>
    <w:rsid w:val="001A4C9E"/>
    <w:rsid w:val="001B2D88"/>
    <w:rsid w:val="001B7288"/>
    <w:rsid w:val="001E046D"/>
    <w:rsid w:val="002035A2"/>
    <w:rsid w:val="00222631"/>
    <w:rsid w:val="00223A40"/>
    <w:rsid w:val="0023410A"/>
    <w:rsid w:val="0024370E"/>
    <w:rsid w:val="00247946"/>
    <w:rsid w:val="00252487"/>
    <w:rsid w:val="002804F2"/>
    <w:rsid w:val="0028625C"/>
    <w:rsid w:val="002A0342"/>
    <w:rsid w:val="002A753A"/>
    <w:rsid w:val="002B49E4"/>
    <w:rsid w:val="002D2581"/>
    <w:rsid w:val="002D280C"/>
    <w:rsid w:val="002D78D2"/>
    <w:rsid w:val="003010C5"/>
    <w:rsid w:val="003119FB"/>
    <w:rsid w:val="00314D7F"/>
    <w:rsid w:val="00326046"/>
    <w:rsid w:val="0036538B"/>
    <w:rsid w:val="003A6B63"/>
    <w:rsid w:val="003E06DB"/>
    <w:rsid w:val="003F0B1A"/>
    <w:rsid w:val="003F4A52"/>
    <w:rsid w:val="00412476"/>
    <w:rsid w:val="00444B81"/>
    <w:rsid w:val="004467E3"/>
    <w:rsid w:val="00451EEE"/>
    <w:rsid w:val="00464102"/>
    <w:rsid w:val="00484428"/>
    <w:rsid w:val="00493C60"/>
    <w:rsid w:val="004B7356"/>
    <w:rsid w:val="004E1885"/>
    <w:rsid w:val="004E6197"/>
    <w:rsid w:val="004E66D9"/>
    <w:rsid w:val="00501C20"/>
    <w:rsid w:val="005156E8"/>
    <w:rsid w:val="00554131"/>
    <w:rsid w:val="00585440"/>
    <w:rsid w:val="005D2215"/>
    <w:rsid w:val="005E5ECA"/>
    <w:rsid w:val="00611A13"/>
    <w:rsid w:val="00657F65"/>
    <w:rsid w:val="00684EAC"/>
    <w:rsid w:val="0069499B"/>
    <w:rsid w:val="006B5975"/>
    <w:rsid w:val="006D395C"/>
    <w:rsid w:val="006E0349"/>
    <w:rsid w:val="00700B0D"/>
    <w:rsid w:val="007079AE"/>
    <w:rsid w:val="00714930"/>
    <w:rsid w:val="00727236"/>
    <w:rsid w:val="00763644"/>
    <w:rsid w:val="007736CA"/>
    <w:rsid w:val="0078530E"/>
    <w:rsid w:val="00792707"/>
    <w:rsid w:val="00797576"/>
    <w:rsid w:val="007B6C97"/>
    <w:rsid w:val="007E790D"/>
    <w:rsid w:val="00872C5F"/>
    <w:rsid w:val="00875997"/>
    <w:rsid w:val="008B3A2A"/>
    <w:rsid w:val="008C1B1A"/>
    <w:rsid w:val="008C71BC"/>
    <w:rsid w:val="008E234C"/>
    <w:rsid w:val="00906572"/>
    <w:rsid w:val="009179AD"/>
    <w:rsid w:val="00955FF3"/>
    <w:rsid w:val="009650A5"/>
    <w:rsid w:val="00965714"/>
    <w:rsid w:val="00993BCB"/>
    <w:rsid w:val="009C0ED7"/>
    <w:rsid w:val="00A00140"/>
    <w:rsid w:val="00A0161C"/>
    <w:rsid w:val="00A308EA"/>
    <w:rsid w:val="00A46593"/>
    <w:rsid w:val="00A7345E"/>
    <w:rsid w:val="00A774A8"/>
    <w:rsid w:val="00AA3502"/>
    <w:rsid w:val="00AA5EC6"/>
    <w:rsid w:val="00AF3EDA"/>
    <w:rsid w:val="00B16533"/>
    <w:rsid w:val="00B172B5"/>
    <w:rsid w:val="00B242B5"/>
    <w:rsid w:val="00B5206F"/>
    <w:rsid w:val="00B65FDA"/>
    <w:rsid w:val="00BD45EC"/>
    <w:rsid w:val="00BF283E"/>
    <w:rsid w:val="00BF5513"/>
    <w:rsid w:val="00C10C87"/>
    <w:rsid w:val="00C4118D"/>
    <w:rsid w:val="00C54361"/>
    <w:rsid w:val="00C6754A"/>
    <w:rsid w:val="00C962BB"/>
    <w:rsid w:val="00C97824"/>
    <w:rsid w:val="00CC6A1D"/>
    <w:rsid w:val="00D10421"/>
    <w:rsid w:val="00D23E91"/>
    <w:rsid w:val="00D51F14"/>
    <w:rsid w:val="00D77437"/>
    <w:rsid w:val="00D82E2B"/>
    <w:rsid w:val="00D84BBB"/>
    <w:rsid w:val="00D92C59"/>
    <w:rsid w:val="00DA1133"/>
    <w:rsid w:val="00DA1725"/>
    <w:rsid w:val="00DB4198"/>
    <w:rsid w:val="00DF3662"/>
    <w:rsid w:val="00E033CD"/>
    <w:rsid w:val="00E31D95"/>
    <w:rsid w:val="00E36141"/>
    <w:rsid w:val="00E44B3D"/>
    <w:rsid w:val="00E56A23"/>
    <w:rsid w:val="00E6004B"/>
    <w:rsid w:val="00E601FE"/>
    <w:rsid w:val="00E62FC2"/>
    <w:rsid w:val="00EA4A96"/>
    <w:rsid w:val="00EA528F"/>
    <w:rsid w:val="00EB234F"/>
    <w:rsid w:val="00EF78B1"/>
    <w:rsid w:val="00F02DE8"/>
    <w:rsid w:val="00F157E9"/>
    <w:rsid w:val="00F300C6"/>
    <w:rsid w:val="00F45116"/>
    <w:rsid w:val="00F53DD5"/>
    <w:rsid w:val="00F9374E"/>
    <w:rsid w:val="00FA3D1D"/>
    <w:rsid w:val="00FE09EE"/>
    <w:rsid w:val="00F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E3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2BB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6D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79A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8518/Library/Containers/com.microsoft.Word/Data/Library/Caches/1033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6C66DB64BD634CBDD9C97BFFF91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AFB0E-2ABC-7845-89B1-52847AC9B4EB}"/>
      </w:docPartPr>
      <w:docPartBody>
        <w:p w:rsidR="00000000" w:rsidRDefault="00C516F4" w:rsidP="00C516F4">
          <w:pPr>
            <w:pStyle w:val="C96C66DB64BD634CBDD9C97BFFF9168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1D4"/>
    <w:rsid w:val="00071AC2"/>
    <w:rsid w:val="005A61D4"/>
    <w:rsid w:val="00610348"/>
    <w:rsid w:val="008D2ECD"/>
    <w:rsid w:val="00C06DAF"/>
    <w:rsid w:val="00C516F4"/>
    <w:rsid w:val="00C6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ACB8F1452ED499F7EA2E83173C115">
    <w:name w:val="1EBACB8F1452ED499F7EA2E83173C115"/>
  </w:style>
  <w:style w:type="paragraph" w:customStyle="1" w:styleId="990FC55974E89A44BCBA7DB91A7CB395">
    <w:name w:val="990FC55974E89A44BCBA7DB91A7CB395"/>
  </w:style>
  <w:style w:type="paragraph" w:customStyle="1" w:styleId="55A28CCC18C2614FA06FB1C20D58C669">
    <w:name w:val="55A28CCC18C2614FA06FB1C20D58C669"/>
  </w:style>
  <w:style w:type="paragraph" w:customStyle="1" w:styleId="A71E5BE35EC1F343B57D0CF6FDBE12BE">
    <w:name w:val="A71E5BE35EC1F343B57D0CF6FDBE12BE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857D4C77A73E944960BAA3D43898731">
    <w:name w:val="A857D4C77A73E944960BAA3D43898731"/>
  </w:style>
  <w:style w:type="paragraph" w:customStyle="1" w:styleId="9A20BFBBA840554890AAB50C155410CA">
    <w:name w:val="9A20BFBBA840554890AAB50C155410CA"/>
  </w:style>
  <w:style w:type="paragraph" w:customStyle="1" w:styleId="E56A95CF395A5547A3D4F55820B7FA94">
    <w:name w:val="E56A95CF395A5547A3D4F55820B7FA94"/>
  </w:style>
  <w:style w:type="paragraph" w:customStyle="1" w:styleId="75AC81C8E660C247B5F681C193FB5D94">
    <w:name w:val="75AC81C8E660C247B5F681C193FB5D94"/>
  </w:style>
  <w:style w:type="paragraph" w:customStyle="1" w:styleId="3042E22E1F71824284ACF3ACDCD77392">
    <w:name w:val="3042E22E1F71824284ACF3ACDCD77392"/>
  </w:style>
  <w:style w:type="paragraph" w:customStyle="1" w:styleId="2D2B3C64B158CB48912160360B3B0FF1">
    <w:name w:val="2D2B3C64B158CB48912160360B3B0FF1"/>
  </w:style>
  <w:style w:type="paragraph" w:customStyle="1" w:styleId="D8325E5DBD853945B95C8ED39B8FD777">
    <w:name w:val="D8325E5DBD853945B95C8ED39B8FD777"/>
  </w:style>
  <w:style w:type="paragraph" w:customStyle="1" w:styleId="C78D28797550704C9D17B4C48A3549AB">
    <w:name w:val="C78D28797550704C9D17B4C48A3549A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2BAFA47A5ED4504C935AFBD2D4B21F44">
    <w:name w:val="2BAFA47A5ED4504C935AFBD2D4B21F44"/>
  </w:style>
  <w:style w:type="paragraph" w:customStyle="1" w:styleId="4693CB8DB62F18478EB9E05DC99D9527">
    <w:name w:val="4693CB8DB62F18478EB9E05DC99D9527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1DD2087AA3400E43ABC79D567793D5D9">
    <w:name w:val="1DD2087AA3400E43ABC79D567793D5D9"/>
  </w:style>
  <w:style w:type="paragraph" w:customStyle="1" w:styleId="8AE45774F7658643B56DA2C0C89DA076">
    <w:name w:val="8AE45774F7658643B56DA2C0C89DA076"/>
  </w:style>
  <w:style w:type="paragraph" w:customStyle="1" w:styleId="BA7FCEF79181B4498721A3651882F416">
    <w:name w:val="BA7FCEF79181B4498721A3651882F416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FC1265593FB92248A15019E7DBEBE07A">
    <w:name w:val="FC1265593FB92248A15019E7DBEBE07A"/>
  </w:style>
  <w:style w:type="paragraph" w:customStyle="1" w:styleId="F34E0154E12AF0439AE66F0A7CBA4C9D">
    <w:name w:val="F34E0154E12AF0439AE66F0A7CBA4C9D"/>
  </w:style>
  <w:style w:type="paragraph" w:customStyle="1" w:styleId="5E4FADADCF83974E878BF7A306503DD1">
    <w:name w:val="5E4FADADCF83974E878BF7A306503DD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A09DB4E760C084C865AFC001DFE1CC0">
    <w:name w:val="2A09DB4E760C084C865AFC001DFE1CC0"/>
  </w:style>
  <w:style w:type="paragraph" w:customStyle="1" w:styleId="65289947DBBFE14CA6C1C3F3DE09B653">
    <w:name w:val="65289947DBBFE14CA6C1C3F3DE09B653"/>
  </w:style>
  <w:style w:type="paragraph" w:customStyle="1" w:styleId="076E2C0C4F8DE84A97C7FC02F3EFBF9F">
    <w:name w:val="076E2C0C4F8DE84A97C7FC02F3EFBF9F"/>
  </w:style>
  <w:style w:type="paragraph" w:customStyle="1" w:styleId="0F21AE0CEBA93F4FBA5A4897627278AC">
    <w:name w:val="0F21AE0CEBA93F4FBA5A4897627278AC"/>
  </w:style>
  <w:style w:type="paragraph" w:customStyle="1" w:styleId="CFCAEA991621104E9035ABC3F1D98CBB">
    <w:name w:val="CFCAEA991621104E9035ABC3F1D98CBB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8DEF82FBB2BFA949B5707918D985B250">
    <w:name w:val="8DEF82FBB2BFA949B5707918D985B250"/>
  </w:style>
  <w:style w:type="paragraph" w:customStyle="1" w:styleId="BF9E02CEFF6D9046B15C4A85360FFC5F">
    <w:name w:val="BF9E02CEFF6D9046B15C4A85360FFC5F"/>
  </w:style>
  <w:style w:type="paragraph" w:customStyle="1" w:styleId="E3C111E3F8244849A888FD796B95C3E1">
    <w:name w:val="E3C111E3F8244849A888FD796B95C3E1"/>
    <w:rsid w:val="00C06DAF"/>
  </w:style>
  <w:style w:type="paragraph" w:customStyle="1" w:styleId="F6F5B276C429CB4DA357D63152CC0120">
    <w:name w:val="F6F5B276C429CB4DA357D63152CC0120"/>
    <w:rsid w:val="00C516F4"/>
  </w:style>
  <w:style w:type="paragraph" w:customStyle="1" w:styleId="F099DFD7FBC4BA48A2041D2C50CDFA46">
    <w:name w:val="F099DFD7FBC4BA48A2041D2C50CDFA46"/>
    <w:rsid w:val="00C516F4"/>
  </w:style>
  <w:style w:type="paragraph" w:customStyle="1" w:styleId="C96C66DB64BD634CBDD9C97BFFF91681">
    <w:name w:val="C96C66DB64BD634CBDD9C97BFFF91681"/>
    <w:rsid w:val="00C51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9AB95B1-B265-A542-8F2B-97667E04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367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Analysis #1: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attempted multiple times to reach out to my teammate however never got a response.  Due to the timeline approaching, I decided to work on this project alone.  For Part A, I have selected to stream Twitter data utilizing the Twitter Streaming API.  
Overview – Crawler:</dc:title>
  <dc:subject/>
  <dc:creator>Trevor Van Meter</dc:creator>
  <cp:keywords/>
  <dc:description/>
  <cp:lastModifiedBy>Trevor Van Meter</cp:lastModifiedBy>
  <cp:revision>94</cp:revision>
  <dcterms:created xsi:type="dcterms:W3CDTF">2017-12-04T18:42:00Z</dcterms:created>
  <dcterms:modified xsi:type="dcterms:W3CDTF">2018-01-28T00:06:00Z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